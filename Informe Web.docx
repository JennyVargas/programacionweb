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BABF" w14:textId="77731F9C" w:rsidR="00021C04" w:rsidRDefault="00D76AB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223E8D7F" wp14:editId="42DDBD4C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5CC73B38" w14:textId="77777777" w:rsidTr="00CE3B72">
        <w:trPr>
          <w:trHeight w:val="15145"/>
        </w:trPr>
        <w:tc>
          <w:tcPr>
            <w:tcW w:w="11911" w:type="dxa"/>
          </w:tcPr>
          <w:p w14:paraId="06870ED8" w14:textId="00B7B818" w:rsidR="00572818" w:rsidRDefault="00D76AB2" w:rsidP="00D76AB2">
            <w:pPr>
              <w:ind w:left="720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4B36261" wp14:editId="14677C3A">
                      <wp:extent cx="4343283" cy="4618354"/>
                      <wp:effectExtent l="0" t="0" r="635" b="0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3283" cy="4618354"/>
                                <a:chOff x="76191" y="1"/>
                                <a:chExt cx="4451547" cy="4618354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76191" y="3228975"/>
                                  <a:ext cx="4451547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61E39F" w14:textId="2155E40C" w:rsidR="00D76AB2" w:rsidRPr="000B4502" w:rsidRDefault="00B552E5" w:rsidP="00BE5CE3">
                                    <w:pPr>
                                      <w:pStyle w:val="Ttulo"/>
                                      <w:spacing w:before="24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Evaluación 2</w:t>
                                    </w:r>
                                  </w:p>
                                  <w:p w14:paraId="2B6612D8" w14:textId="273321FD" w:rsidR="00D76AB2" w:rsidRPr="000B4502" w:rsidRDefault="00B552E5" w:rsidP="000B4502">
                                    <w:pPr>
                                      <w:pStyle w:val="Subttulo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Programación 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198" y="1"/>
                                  <a:ext cx="3842972" cy="8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8F9C73" w14:textId="748282A5" w:rsidR="00B552E5" w:rsidRPr="00B552E5" w:rsidRDefault="00B552E5" w:rsidP="00B552E5">
                                    <w:pPr>
                                      <w:pStyle w:val="Ttulo1"/>
                                      <w:ind w:left="720"/>
                                      <w:rPr>
                                        <w:sz w:val="24"/>
                                        <w:szCs w:val="18"/>
                                        <w:lang w:bidi="es-ES"/>
                                      </w:rPr>
                                    </w:pPr>
                                    <w:r w:rsidRPr="00B552E5">
                                      <w:rPr>
                                        <w:sz w:val="24"/>
                                        <w:szCs w:val="18"/>
                                        <w:lang w:bidi="es-ES"/>
                                      </w:rPr>
                                      <w:t>Christian Belda-Luis Espinoza-Jenny Vargas</w:t>
                                    </w:r>
                                  </w:p>
                                  <w:p w14:paraId="510C028D" w14:textId="7474C032" w:rsidR="00D76AB2" w:rsidRDefault="00B552E5" w:rsidP="00B552E5">
                                    <w:pPr>
                                      <w:pStyle w:val="Ttulo2"/>
                                      <w:ind w:firstLine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12-05-2022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36261" id="Grupo 9" o:spid="_x0000_s1026" alt="Título y texto&#10;" style="width:342pt;height:363.65pt;mso-position-horizontal-relative:char;mso-position-vertical-relative:line" coordorigin="761" coordsize="44515,46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761;top:32289;width:4451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2961E39F" w14:textId="2155E40C" w:rsidR="00D76AB2" w:rsidRPr="000B4502" w:rsidRDefault="00B552E5" w:rsidP="00BE5CE3">
                              <w:pPr>
                                <w:pStyle w:val="Ttulo"/>
                                <w:spacing w:before="240"/>
                              </w:pPr>
                              <w:r>
                                <w:rPr>
                                  <w:lang w:bidi="es-ES"/>
                                </w:rPr>
                                <w:t>Evaluación 2</w:t>
                              </w:r>
                            </w:p>
                            <w:p w14:paraId="2B6612D8" w14:textId="273321FD" w:rsidR="00D76AB2" w:rsidRPr="000B4502" w:rsidRDefault="00B552E5" w:rsidP="000B4502">
                              <w:pPr>
                                <w:pStyle w:val="Subttulo"/>
                              </w:pPr>
                              <w:r>
                                <w:rPr>
                                  <w:lang w:bidi="es-ES"/>
                                </w:rPr>
                                <w:t>Programación Web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1;width:38430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008F9C73" w14:textId="748282A5" w:rsidR="00B552E5" w:rsidRPr="00B552E5" w:rsidRDefault="00B552E5" w:rsidP="00B552E5">
                              <w:pPr>
                                <w:pStyle w:val="Ttulo1"/>
                                <w:ind w:left="720"/>
                                <w:rPr>
                                  <w:sz w:val="24"/>
                                  <w:szCs w:val="18"/>
                                  <w:lang w:bidi="es-ES"/>
                                </w:rPr>
                              </w:pPr>
                              <w:r w:rsidRPr="00B552E5">
                                <w:rPr>
                                  <w:sz w:val="24"/>
                                  <w:szCs w:val="18"/>
                                  <w:lang w:bidi="es-ES"/>
                                </w:rPr>
                                <w:t>Christian Belda-Luis Espinoza-Jenny Vargas</w:t>
                              </w:r>
                            </w:p>
                            <w:p w14:paraId="510C028D" w14:textId="7474C032" w:rsidR="00D76AB2" w:rsidRDefault="00B552E5" w:rsidP="00B552E5">
                              <w:pPr>
                                <w:pStyle w:val="Ttulo2"/>
                                <w:ind w:firstLine="720"/>
                              </w:pPr>
                              <w:r>
                                <w:rPr>
                                  <w:lang w:bidi="es-ES"/>
                                </w:rPr>
                                <w:t>12-05-2022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31E22C6" w14:textId="025048D7" w:rsidR="00572818" w:rsidRDefault="00572818" w:rsidP="00D76AB2">
            <w:pPr>
              <w:ind w:left="720"/>
              <w:rPr>
                <w:noProof/>
              </w:rPr>
            </w:pPr>
          </w:p>
          <w:p w14:paraId="5D070BCA" w14:textId="5F5E3704" w:rsidR="00572818" w:rsidRDefault="00572818" w:rsidP="00572818">
            <w:pPr>
              <w:pStyle w:val="Ttulo1"/>
            </w:pPr>
            <w:r>
              <w:t xml:space="preserve">       </w:t>
            </w:r>
            <w:proofErr w:type="spellStart"/>
            <w:r>
              <w:t>Wireframe</w:t>
            </w:r>
            <w:proofErr w:type="spellEnd"/>
            <w:r>
              <w:t xml:space="preserve"> Principales</w:t>
            </w:r>
          </w:p>
          <w:p w14:paraId="3C71702B" w14:textId="66E8F8B0" w:rsidR="009102CF" w:rsidRDefault="009102CF" w:rsidP="009102CF"/>
          <w:p w14:paraId="10B266B9" w14:textId="636496B6" w:rsidR="00572818" w:rsidRPr="00572818" w:rsidRDefault="009102CF" w:rsidP="009102CF">
            <w:pPr>
              <w:pStyle w:val="Sinespaciado"/>
            </w:pPr>
            <w:r>
              <w:t xml:space="preserve">                </w:t>
            </w:r>
            <w:r w:rsidRPr="009102CF">
              <w:rPr>
                <w:sz w:val="36"/>
                <w:szCs w:val="36"/>
              </w:rPr>
              <w:t>Página P</w:t>
            </w:r>
            <w:r>
              <w:rPr>
                <w:sz w:val="36"/>
                <w:szCs w:val="36"/>
              </w:rPr>
              <w:t>r</w:t>
            </w:r>
            <w:r w:rsidRPr="009102CF">
              <w:rPr>
                <w:sz w:val="36"/>
                <w:szCs w:val="36"/>
              </w:rPr>
              <w:t>incipal</w:t>
            </w:r>
            <w:r>
              <w:rPr>
                <w:sz w:val="36"/>
                <w:szCs w:val="36"/>
              </w:rPr>
              <w:t xml:space="preserve">                                </w:t>
            </w:r>
          </w:p>
          <w:p w14:paraId="21D376C7" w14:textId="6B718D75" w:rsidR="00CE3B72" w:rsidRDefault="009102CF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24E8A2" wp14:editId="2A825837">
                      <wp:simplePos x="0" y="0"/>
                      <wp:positionH relativeFrom="column">
                        <wp:posOffset>4404179</wp:posOffset>
                      </wp:positionH>
                      <wp:positionV relativeFrom="paragraph">
                        <wp:posOffset>64044</wp:posOffset>
                      </wp:positionV>
                      <wp:extent cx="473528" cy="138793"/>
                      <wp:effectExtent l="0" t="0" r="22225" b="1397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528" cy="13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E0A04E" id="Rectángulo 24" o:spid="_x0000_s1026" style="position:absolute;margin-left:346.8pt;margin-top:5.05pt;width:37.3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E7827C" wp14:editId="6472DBC6">
                      <wp:simplePos x="0" y="0"/>
                      <wp:positionH relativeFrom="column">
                        <wp:posOffset>1383393</wp:posOffset>
                      </wp:positionH>
                      <wp:positionV relativeFrom="paragraph">
                        <wp:posOffset>243659</wp:posOffset>
                      </wp:positionV>
                      <wp:extent cx="465364" cy="122464"/>
                      <wp:effectExtent l="0" t="0" r="11430" b="1143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364" cy="122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01CDD3" id="Rectángulo 23" o:spid="_x0000_s1026" style="position:absolute;margin-left:108.95pt;margin-top:19.2pt;width:36.6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0C3704">
              <w:rPr>
                <w:noProof/>
              </w:rPr>
              <w:drawing>
                <wp:inline distT="0" distB="0" distL="0" distR="0" wp14:anchorId="47574D27" wp14:editId="2ABB3874">
                  <wp:extent cx="3507970" cy="4195659"/>
                  <wp:effectExtent l="0" t="0" r="0" b="0"/>
                  <wp:docPr id="21" name="Imagen 21" descr="Diagrama, 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Diagrama, Forma, Polígon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970" cy="419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CC11A" w14:textId="77777777" w:rsidR="000C3704" w:rsidRDefault="000C3704" w:rsidP="00D76AB2">
            <w:pPr>
              <w:ind w:left="720"/>
              <w:rPr>
                <w:noProof/>
              </w:rPr>
            </w:pPr>
          </w:p>
          <w:p w14:paraId="33DAAFE4" w14:textId="4342E557" w:rsidR="00021C04" w:rsidRDefault="00021C04" w:rsidP="00D76AB2">
            <w:pPr>
              <w:ind w:left="720"/>
              <w:rPr>
                <w:noProof/>
              </w:rPr>
            </w:pPr>
          </w:p>
          <w:p w14:paraId="5378040B" w14:textId="77777777" w:rsidR="000C7B73" w:rsidRDefault="00A9294A" w:rsidP="00D76AB2">
            <w:pPr>
              <w:ind w:left="72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E3F871" wp14:editId="1C25B565">
                  <wp:simplePos x="0" y="0"/>
                  <wp:positionH relativeFrom="column">
                    <wp:posOffset>380711</wp:posOffset>
                  </wp:positionH>
                  <wp:positionV relativeFrom="paragraph">
                    <wp:posOffset>2683394</wp:posOffset>
                  </wp:positionV>
                  <wp:extent cx="3472180" cy="1060450"/>
                  <wp:effectExtent l="0" t="0" r="0" b="6350"/>
                  <wp:wrapSquare wrapText="bothSides"/>
                  <wp:docPr id="27" name="Imagen 27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Polígono&#10;&#10;Descripción generada automá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45" r="815"/>
                          <a:stretch/>
                        </pic:blipFill>
                        <pic:spPr bwMode="auto">
                          <a:xfrm>
                            <a:off x="0" y="0"/>
                            <a:ext cx="3472180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2D2A0D" wp14:editId="09B39E25">
                  <wp:simplePos x="0" y="0"/>
                  <wp:positionH relativeFrom="margin">
                    <wp:posOffset>411249</wp:posOffset>
                  </wp:positionH>
                  <wp:positionV relativeFrom="paragraph">
                    <wp:posOffset>544253</wp:posOffset>
                  </wp:positionV>
                  <wp:extent cx="3439795" cy="2028190"/>
                  <wp:effectExtent l="0" t="0" r="8255" b="0"/>
                  <wp:wrapSquare wrapText="bothSides"/>
                  <wp:docPr id="22" name="Imagen 22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667"/>
                          <a:stretch/>
                        </pic:blipFill>
                        <pic:spPr bwMode="auto">
                          <a:xfrm>
                            <a:off x="0" y="0"/>
                            <a:ext cx="3439795" cy="202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02CF">
              <w:rPr>
                <w:sz w:val="36"/>
                <w:szCs w:val="36"/>
              </w:rPr>
              <w:t xml:space="preserve">Página </w:t>
            </w:r>
            <w:r>
              <w:rPr>
                <w:sz w:val="36"/>
                <w:szCs w:val="36"/>
              </w:rPr>
              <w:t>Fichas</w:t>
            </w:r>
          </w:p>
          <w:p w14:paraId="359714A2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00C16EC4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F8A1463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3D9D6763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7EA444B4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57BB5E2D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33647C2E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689DC6D0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5E816A16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AC823A8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CB4697F" w14:textId="77777777" w:rsidR="00CE3B72" w:rsidRDefault="000C7B73" w:rsidP="00D76AB2">
            <w:pPr>
              <w:ind w:left="720"/>
              <w:rPr>
                <w:sz w:val="36"/>
                <w:szCs w:val="36"/>
              </w:rPr>
            </w:pPr>
            <w:r w:rsidRPr="009102CF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ágina Formulario</w:t>
            </w:r>
          </w:p>
          <w:p w14:paraId="51DD0790" w14:textId="69AF86C9" w:rsidR="000C7B73" w:rsidRDefault="0073794C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E24C9D3" wp14:editId="34D3C133">
                  <wp:simplePos x="0" y="0"/>
                  <wp:positionH relativeFrom="margin">
                    <wp:posOffset>311150</wp:posOffset>
                  </wp:positionH>
                  <wp:positionV relativeFrom="paragraph">
                    <wp:posOffset>205922</wp:posOffset>
                  </wp:positionV>
                  <wp:extent cx="3439795" cy="347980"/>
                  <wp:effectExtent l="0" t="0" r="8255" b="0"/>
                  <wp:wrapSquare wrapText="bothSides"/>
                  <wp:docPr id="28" name="Imagen 28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511"/>
                          <a:stretch/>
                        </pic:blipFill>
                        <pic:spPr bwMode="auto">
                          <a:xfrm>
                            <a:off x="0" y="0"/>
                            <a:ext cx="3439795" cy="34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0E06D" w14:textId="15B330C4" w:rsidR="0073794C" w:rsidRDefault="0073794C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B3F6387" wp14:editId="421111BE">
                  <wp:simplePos x="0" y="0"/>
                  <wp:positionH relativeFrom="margin">
                    <wp:posOffset>354330</wp:posOffset>
                  </wp:positionH>
                  <wp:positionV relativeFrom="paragraph">
                    <wp:posOffset>290830</wp:posOffset>
                  </wp:positionV>
                  <wp:extent cx="1534160" cy="1647190"/>
                  <wp:effectExtent l="0" t="0" r="8890" b="0"/>
                  <wp:wrapSquare wrapText="bothSides"/>
                  <wp:docPr id="29" name="Imagen 29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2" t="9268" r="51898" b="50667"/>
                          <a:stretch/>
                        </pic:blipFill>
                        <pic:spPr bwMode="auto">
                          <a:xfrm>
                            <a:off x="0" y="0"/>
                            <a:ext cx="1534160" cy="1647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1527F2" w14:textId="7249C673" w:rsidR="0073794C" w:rsidRDefault="00BE3B14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901D07" wp14:editId="07121ADC">
                      <wp:simplePos x="0" y="0"/>
                      <wp:positionH relativeFrom="column">
                        <wp:posOffset>2213900</wp:posOffset>
                      </wp:positionH>
                      <wp:positionV relativeFrom="paragraph">
                        <wp:posOffset>287068</wp:posOffset>
                      </wp:positionV>
                      <wp:extent cx="794479" cy="71336"/>
                      <wp:effectExtent l="0" t="0" r="24765" b="2413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5F3DB" id="Rectángulo 30" o:spid="_x0000_s1026" style="position:absolute;margin-left:174.3pt;margin-top:22.6pt;width:62.55pt;height: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" fillcolor="white [3212]" strokecolor="gray [1629]" strokeweight=".25pt"/>
                  </w:pict>
                </mc:Fallback>
              </mc:AlternateContent>
            </w:r>
          </w:p>
          <w:p w14:paraId="0E3FF2E2" w14:textId="6DF2D0E4" w:rsidR="000C7B73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77895C04" w14:textId="1079AA38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BF7DE" wp14:editId="5C9D2D6E">
                      <wp:simplePos x="0" y="0"/>
                      <wp:positionH relativeFrom="column">
                        <wp:posOffset>2212533</wp:posOffset>
                      </wp:positionH>
                      <wp:positionV relativeFrom="paragraph">
                        <wp:posOffset>14605</wp:posOffset>
                      </wp:positionV>
                      <wp:extent cx="794479" cy="71336"/>
                      <wp:effectExtent l="0" t="0" r="24765" b="2413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0E51A" id="Rectángulo 31" o:spid="_x0000_s1026" style="position:absolute;margin-left:174.2pt;margin-top:1.15pt;width:62.55pt;height: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LM+/it4AAAAI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0E322EE6" w14:textId="26FB29E9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6D68DE" wp14:editId="14E4C80E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29290</wp:posOffset>
                      </wp:positionV>
                      <wp:extent cx="794479" cy="71336"/>
                      <wp:effectExtent l="0" t="0" r="24765" b="2413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7298E" id="Rectángulo 32" o:spid="_x0000_s1026" style="position:absolute;margin-left:173.8pt;margin-top:2.3pt;width:62.55pt;height: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Eno3Lt4AAAAI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7C68D02D" w14:textId="747F2D7E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7E2E77" wp14:editId="27DB7490">
                      <wp:simplePos x="0" y="0"/>
                      <wp:positionH relativeFrom="column">
                        <wp:posOffset>2204768</wp:posOffset>
                      </wp:positionH>
                      <wp:positionV relativeFrom="paragraph">
                        <wp:posOffset>44836</wp:posOffset>
                      </wp:positionV>
                      <wp:extent cx="794479" cy="71336"/>
                      <wp:effectExtent l="0" t="0" r="24765" b="2413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402CF" id="Rectángulo 33" o:spid="_x0000_s1026" style="position:absolute;margin-left:173.6pt;margin-top:3.55pt;width:62.55pt;height: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4DFD26F1" w14:textId="1744B09E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2C051" wp14:editId="291389FC">
                      <wp:simplePos x="0" y="0"/>
                      <wp:positionH relativeFrom="column">
                        <wp:posOffset>2204912</wp:posOffset>
                      </wp:positionH>
                      <wp:positionV relativeFrom="paragraph">
                        <wp:posOffset>80492</wp:posOffset>
                      </wp:positionV>
                      <wp:extent cx="794479" cy="71336"/>
                      <wp:effectExtent l="0" t="0" r="24765" b="2413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904C2" id="Rectángulo 34" o:spid="_x0000_s1026" style="position:absolute;margin-left:173.6pt;margin-top:6.35pt;width:62.55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VLqfG94AAAAJ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6F9A87B8" w14:textId="224E8B6B" w:rsidR="00BE3B14" w:rsidRDefault="00BE3B14" w:rsidP="00164085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3A475CD7" w14:textId="4F3D5890" w:rsidR="00164085" w:rsidRDefault="0032622A" w:rsidP="00164085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</w:t>
            </w:r>
          </w:p>
          <w:p w14:paraId="77844743" w14:textId="3F1CED44" w:rsidR="00164085" w:rsidRPr="000C3704" w:rsidRDefault="0032622A" w:rsidP="000C370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               </w:t>
            </w:r>
            <w:r w:rsidRPr="00BE3B14">
              <w:rPr>
                <w:noProof/>
              </w:rPr>
              <w:t>ASFE</w:t>
            </w:r>
            <w:r w:rsidR="00164085">
              <w:rPr>
                <w:noProof/>
              </w:rPr>
              <w:t xml:space="preserve">                                                                         </w:t>
            </w:r>
            <w:r>
              <w:rPr>
                <w:noProof/>
              </w:rPr>
              <w:t xml:space="preserve">                                              </w:t>
            </w:r>
          </w:p>
          <w:p w14:paraId="76F704FD" w14:textId="590163CA" w:rsidR="00164085" w:rsidRDefault="00164085" w:rsidP="00164085">
            <w:pPr>
              <w:spacing w:after="4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B04B70" wp14:editId="6DA161EF">
                      <wp:simplePos x="0" y="0"/>
                      <wp:positionH relativeFrom="column">
                        <wp:posOffset>2339525</wp:posOffset>
                      </wp:positionH>
                      <wp:positionV relativeFrom="paragraph">
                        <wp:posOffset>174778</wp:posOffset>
                      </wp:positionV>
                      <wp:extent cx="224058" cy="83231"/>
                      <wp:effectExtent l="0" t="0" r="24130" b="1206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58" cy="832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6B485" id="Rectángulo 37" o:spid="_x0000_s1026" style="position:absolute;margin-left:184.2pt;margin-top:13.75pt;width:17.65pt;height: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" fillcolor="white [3212]" strokecolor="gray [1629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B8203A" wp14:editId="63370269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173023</wp:posOffset>
                      </wp:positionV>
                      <wp:extent cx="224058" cy="83231"/>
                      <wp:effectExtent l="0" t="0" r="24130" b="1206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58" cy="832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AA6B5" w14:textId="77777777" w:rsidR="00164085" w:rsidRDefault="00164085" w:rsidP="00164085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1FA0075C" w14:textId="77777777" w:rsidR="00164085" w:rsidRDefault="00164085" w:rsidP="001640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8203A" id="Rectángulo 36" o:spid="_x0000_s1029" style="position:absolute;margin-left:163.75pt;margin-top:13.6pt;width:17.65pt;height: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" fillcolor="white [3212]" strokecolor="gray [1629]" strokeweight=".25pt">
                      <v:textbox>
                        <w:txbxContent>
                          <w:p w14:paraId="18FAA6B5" w14:textId="77777777" w:rsidR="00164085" w:rsidRDefault="00164085" w:rsidP="00164085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1FA0075C" w14:textId="77777777" w:rsidR="00164085" w:rsidRDefault="00164085" w:rsidP="0016408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A5577A" wp14:editId="50646842">
                      <wp:simplePos x="0" y="0"/>
                      <wp:positionH relativeFrom="column">
                        <wp:posOffset>2033235</wp:posOffset>
                      </wp:positionH>
                      <wp:positionV relativeFrom="paragraph">
                        <wp:posOffset>3663</wp:posOffset>
                      </wp:positionV>
                      <wp:extent cx="794479" cy="71336"/>
                      <wp:effectExtent l="0" t="0" r="24765" b="2413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9D610" id="Rectángulo 35" o:spid="_x0000_s1026" style="position:absolute;margin-left:160.1pt;margin-top:.3pt;width:62.55pt;height: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" fillcolor="white [3212]" strokecolor="gray [1629]" strokeweight=".25pt"/>
                  </w:pict>
                </mc:Fallback>
              </mc:AlternateContent>
            </w:r>
          </w:p>
          <w:p w14:paraId="452B4BB8" w14:textId="3A8D94EC" w:rsidR="00BE3B14" w:rsidRDefault="00BE3B14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</w:p>
          <w:p w14:paraId="649704CA" w14:textId="7E151A5C" w:rsidR="0032622A" w:rsidRDefault="0032622A" w:rsidP="00164085">
            <w:pPr>
              <w:spacing w:after="40" w:line="240" w:lineRule="auto"/>
              <w:jc w:val="both"/>
              <w:rPr>
                <w:noProof/>
              </w:rPr>
            </w:pPr>
            <w:r>
              <w:rPr>
                <w:noProof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Lorem:</w:t>
            </w:r>
            <w:r>
              <w:rPr>
                <w:noProof/>
              </w:rPr>
              <w:t xml:space="preserve"> </w:t>
            </w:r>
          </w:p>
          <w:p w14:paraId="07F0EAEB" w14:textId="107231DB" w:rsidR="0032622A" w:rsidRDefault="0032622A" w:rsidP="00164085">
            <w:pPr>
              <w:spacing w:after="4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67E22E" wp14:editId="37009E51">
                      <wp:simplePos x="0" y="0"/>
                      <wp:positionH relativeFrom="column">
                        <wp:posOffset>2226203</wp:posOffset>
                      </wp:positionH>
                      <wp:positionV relativeFrom="paragraph">
                        <wp:posOffset>61894</wp:posOffset>
                      </wp:positionV>
                      <wp:extent cx="45719" cy="45719"/>
                      <wp:effectExtent l="19050" t="0" r="31115" b="31115"/>
                      <wp:wrapNone/>
                      <wp:docPr id="41" name="Triángulo isóscele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5719" cy="4571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80BB9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41" o:spid="_x0000_s1026" type="#_x0000_t5" style="position:absolute;margin-left:175.3pt;margin-top:4.85pt;width:3.6pt;height:3.6pt;rotation:18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D7C1AA" wp14:editId="2DC66A4F">
                      <wp:simplePos x="0" y="0"/>
                      <wp:positionH relativeFrom="column">
                        <wp:posOffset>2069082</wp:posOffset>
                      </wp:positionH>
                      <wp:positionV relativeFrom="paragraph">
                        <wp:posOffset>35224</wp:posOffset>
                      </wp:positionV>
                      <wp:extent cx="224287" cy="103517"/>
                      <wp:effectExtent l="0" t="0" r="23495" b="1079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7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60C68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4F06E5B2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7C1AA" id="Rectángulo 39" o:spid="_x0000_s1030" style="position:absolute;left:0;text-align:left;margin-left:162.9pt;margin-top:2.75pt;width:17.6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" fillcolor="white [3212]" strokecolor="gray [1629]" strokeweight=".25pt">
                      <v:textbox>
                        <w:txbxContent>
                          <w:p w14:paraId="5CB60C68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4F06E5B2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F75BB9" w14:textId="2616B34F" w:rsidR="0032622A" w:rsidRDefault="0032622A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</w:p>
          <w:p w14:paraId="75F59B34" w14:textId="08B5F071" w:rsidR="0032622A" w:rsidRPr="00BE3B14" w:rsidRDefault="0032622A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Lorem:</w:t>
            </w:r>
          </w:p>
          <w:p w14:paraId="1EE20663" w14:textId="63D88CD8" w:rsidR="000C3704" w:rsidRDefault="000C3704" w:rsidP="00BE3B1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F29388" wp14:editId="44DC1D2C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87630</wp:posOffset>
                      </wp:positionV>
                      <wp:extent cx="987374" cy="417519"/>
                      <wp:effectExtent l="0" t="0" r="22860" b="2095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374" cy="4175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B46EA" id="Rectángulo 38" o:spid="_x0000_s1026" style="position:absolute;margin-left:160.8pt;margin-top:6.9pt;width:77.75pt;height:3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" fillcolor="white [3212]" strokecolor="gray [1629]" strokeweight=".25pt"/>
                  </w:pict>
                </mc:Fallback>
              </mc:AlternateContent>
            </w:r>
          </w:p>
          <w:p w14:paraId="24FF9D34" w14:textId="4BE15789" w:rsidR="000C3704" w:rsidRDefault="000C3704" w:rsidP="00BE3B14">
            <w:pPr>
              <w:rPr>
                <w:noProof/>
              </w:rPr>
            </w:pPr>
          </w:p>
          <w:p w14:paraId="668508A8" w14:textId="6EFCBABE" w:rsidR="000C3704" w:rsidRDefault="000C3704" w:rsidP="00BE3B1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90F620" wp14:editId="3A280C33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90170</wp:posOffset>
                      </wp:positionV>
                      <wp:extent cx="223520" cy="83185"/>
                      <wp:effectExtent l="0" t="0" r="24130" b="1206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BAED7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0F2F6073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0F620" id="Rectángulo 43" o:spid="_x0000_s1031" style="position:absolute;margin-left:208.35pt;margin-top:7.1pt;width:17.6pt;height: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" fillcolor="white [3212]" strokecolor="gray [1629]" strokeweight=".25pt">
                      <v:textbox>
                        <w:txbxContent>
                          <w:p w14:paraId="64BBAED7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0F2F6073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016E4C" wp14:editId="5D3AF724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89535</wp:posOffset>
                      </wp:positionV>
                      <wp:extent cx="223520" cy="83185"/>
                      <wp:effectExtent l="0" t="0" r="24130" b="1206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76414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24B715A7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16E4C" id="Rectángulo 42" o:spid="_x0000_s1032" style="position:absolute;margin-left:187.95pt;margin-top:7.05pt;width:17.6pt;height: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" fillcolor="white [3212]" strokecolor="gray [1629]" strokeweight=".25pt">
                      <v:textbox>
                        <w:txbxContent>
                          <w:p w14:paraId="04A76414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24B715A7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85E8687" wp14:editId="6176538E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31115</wp:posOffset>
                  </wp:positionV>
                  <wp:extent cx="3472180" cy="1060450"/>
                  <wp:effectExtent l="0" t="0" r="0" b="6350"/>
                  <wp:wrapSquare wrapText="bothSides"/>
                  <wp:docPr id="44" name="Imagen 44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Polígono&#10;&#10;Descripción generada automá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45" r="815"/>
                          <a:stretch/>
                        </pic:blipFill>
                        <pic:spPr bwMode="auto">
                          <a:xfrm>
                            <a:off x="0" y="0"/>
                            <a:ext cx="3472180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CF728A" w14:textId="5C88F4A0" w:rsidR="000C3704" w:rsidRDefault="000C3704" w:rsidP="00BE3B14">
            <w:pPr>
              <w:rPr>
                <w:noProof/>
              </w:rPr>
            </w:pPr>
          </w:p>
          <w:p w14:paraId="4DC58287" w14:textId="31FEE126" w:rsidR="000C3704" w:rsidRDefault="000C3704" w:rsidP="00BE3B14">
            <w:pPr>
              <w:rPr>
                <w:noProof/>
              </w:rPr>
            </w:pPr>
          </w:p>
          <w:p w14:paraId="3ECD7F0D" w14:textId="68798A09" w:rsidR="000C3704" w:rsidRDefault="000C3704" w:rsidP="00BE3B14">
            <w:pPr>
              <w:rPr>
                <w:noProof/>
              </w:rPr>
            </w:pPr>
          </w:p>
          <w:p w14:paraId="6576A08E" w14:textId="539C96F0" w:rsidR="000C3704" w:rsidRDefault="000C3704" w:rsidP="00BE3B14">
            <w:pPr>
              <w:rPr>
                <w:noProof/>
              </w:rPr>
            </w:pPr>
          </w:p>
          <w:p w14:paraId="30FFA494" w14:textId="2D68DE7D" w:rsidR="0032622A" w:rsidRDefault="0032622A" w:rsidP="00BE3B14">
            <w:pPr>
              <w:rPr>
                <w:noProof/>
              </w:rPr>
            </w:pPr>
          </w:p>
          <w:p w14:paraId="2B2C32B5" w14:textId="3975E4F3" w:rsidR="000C3704" w:rsidRDefault="000C3704" w:rsidP="00BE3B14">
            <w:pPr>
              <w:rPr>
                <w:noProof/>
              </w:rPr>
            </w:pPr>
          </w:p>
          <w:p w14:paraId="7ADD04A2" w14:textId="0C07AA33" w:rsidR="00147488" w:rsidRDefault="00147488" w:rsidP="00BE3B14">
            <w:pPr>
              <w:rPr>
                <w:noProof/>
              </w:rPr>
            </w:pPr>
          </w:p>
          <w:p w14:paraId="1D191702" w14:textId="66946F35" w:rsidR="00147488" w:rsidRDefault="00147488" w:rsidP="00BE3B14">
            <w:pPr>
              <w:rPr>
                <w:noProof/>
              </w:rPr>
            </w:pPr>
          </w:p>
          <w:p w14:paraId="2B9B8C45" w14:textId="51EA2F99" w:rsidR="00147488" w:rsidRDefault="00147488" w:rsidP="00147488">
            <w:pPr>
              <w:ind w:left="720"/>
              <w:rPr>
                <w:sz w:val="36"/>
                <w:szCs w:val="36"/>
              </w:rPr>
            </w:pPr>
            <w:r>
              <w:rPr>
                <w:noProof/>
              </w:rPr>
              <w:t xml:space="preserve">      </w:t>
            </w:r>
            <w:r w:rsidRPr="009102CF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 xml:space="preserve">ágina </w:t>
            </w:r>
            <w:r>
              <w:rPr>
                <w:sz w:val="36"/>
                <w:szCs w:val="36"/>
              </w:rPr>
              <w:t>Catálogo</w:t>
            </w:r>
          </w:p>
          <w:p w14:paraId="583CB2BD" w14:textId="77777777" w:rsidR="00147488" w:rsidRDefault="00147488" w:rsidP="00147488">
            <w:pPr>
              <w:ind w:left="720"/>
              <w:rPr>
                <w:noProof/>
              </w:rPr>
            </w:pPr>
          </w:p>
          <w:p w14:paraId="2030E1EB" w14:textId="08AF6AB2" w:rsidR="00147488" w:rsidRDefault="00147488" w:rsidP="00147488">
            <w:pPr>
              <w:ind w:left="72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C3EDF33" wp14:editId="5910C1F1">
                  <wp:simplePos x="0" y="0"/>
                  <wp:positionH relativeFrom="margin">
                    <wp:posOffset>396875</wp:posOffset>
                  </wp:positionH>
                  <wp:positionV relativeFrom="paragraph">
                    <wp:posOffset>311785</wp:posOffset>
                  </wp:positionV>
                  <wp:extent cx="3439795" cy="314325"/>
                  <wp:effectExtent l="0" t="0" r="8255" b="9525"/>
                  <wp:wrapSquare wrapText="bothSides"/>
                  <wp:docPr id="2" name="Imagen 2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54"/>
                          <a:stretch/>
                        </pic:blipFill>
                        <pic:spPr bwMode="auto">
                          <a:xfrm>
                            <a:off x="0" y="0"/>
                            <a:ext cx="343979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8724BC" w14:textId="4127AF88" w:rsidR="00147488" w:rsidRDefault="00147488" w:rsidP="00147488">
            <w:pPr>
              <w:ind w:left="72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5017F24" wp14:editId="0628AF48">
                  <wp:simplePos x="0" y="0"/>
                  <wp:positionH relativeFrom="margin">
                    <wp:posOffset>553720</wp:posOffset>
                  </wp:positionH>
                  <wp:positionV relativeFrom="paragraph">
                    <wp:posOffset>352425</wp:posOffset>
                  </wp:positionV>
                  <wp:extent cx="1428750" cy="1437005"/>
                  <wp:effectExtent l="0" t="0" r="0" b="0"/>
                  <wp:wrapSquare wrapText="bothSides"/>
                  <wp:docPr id="3" name="Imagen 3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9034" r="50434" b="52505"/>
                          <a:stretch/>
                        </pic:blipFill>
                        <pic:spPr bwMode="auto">
                          <a:xfrm>
                            <a:off x="0" y="0"/>
                            <a:ext cx="1428750" cy="143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604DB5BF" wp14:editId="14BAB1E9">
                  <wp:simplePos x="0" y="0"/>
                  <wp:positionH relativeFrom="margin">
                    <wp:posOffset>2217420</wp:posOffset>
                  </wp:positionH>
                  <wp:positionV relativeFrom="paragraph">
                    <wp:posOffset>368935</wp:posOffset>
                  </wp:positionV>
                  <wp:extent cx="1428750" cy="1437005"/>
                  <wp:effectExtent l="0" t="0" r="0" b="0"/>
                  <wp:wrapSquare wrapText="bothSides"/>
                  <wp:docPr id="4" name="Imagen 4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9034" r="50434" b="52505"/>
                          <a:stretch/>
                        </pic:blipFill>
                        <pic:spPr bwMode="auto">
                          <a:xfrm>
                            <a:off x="0" y="0"/>
                            <a:ext cx="1428750" cy="143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7B2908" w14:textId="27B5BEF8" w:rsidR="00147488" w:rsidRDefault="00147488" w:rsidP="00BE3B14">
            <w:pPr>
              <w:rPr>
                <w:noProof/>
              </w:rPr>
            </w:pPr>
          </w:p>
          <w:p w14:paraId="4AC749C1" w14:textId="15EAC2B1" w:rsidR="00147488" w:rsidRDefault="00147488" w:rsidP="00BE3B14">
            <w:pPr>
              <w:rPr>
                <w:noProof/>
              </w:rPr>
            </w:pPr>
          </w:p>
          <w:p w14:paraId="4B3060E2" w14:textId="1CE20AF4" w:rsidR="00147488" w:rsidRDefault="00147488" w:rsidP="00BE3B14">
            <w:pPr>
              <w:rPr>
                <w:noProof/>
              </w:rPr>
            </w:pPr>
          </w:p>
          <w:p w14:paraId="18C803EC" w14:textId="2793E8D9" w:rsidR="000C3704" w:rsidRDefault="000C3704" w:rsidP="00BE3B14">
            <w:pPr>
              <w:rPr>
                <w:noProof/>
              </w:rPr>
            </w:pPr>
          </w:p>
          <w:p w14:paraId="47F5D5CF" w14:textId="1969C162" w:rsidR="000C3704" w:rsidRDefault="000C3704" w:rsidP="00BE3B14">
            <w:pPr>
              <w:rPr>
                <w:noProof/>
              </w:rPr>
            </w:pPr>
          </w:p>
          <w:p w14:paraId="74858481" w14:textId="67E9571C" w:rsidR="007F7FEE" w:rsidRDefault="00147488" w:rsidP="000C3704">
            <w:pPr>
              <w:pStyle w:val="Ttulo2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6E5625" wp14:editId="46BD6CDD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128270</wp:posOffset>
                      </wp:positionV>
                      <wp:extent cx="223520" cy="83185"/>
                      <wp:effectExtent l="0" t="0" r="24130" b="1206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6070AE" w14:textId="77777777" w:rsidR="00147488" w:rsidRDefault="00147488" w:rsidP="00147488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1FCF9D80" w14:textId="77777777" w:rsidR="00147488" w:rsidRDefault="00147488" w:rsidP="0014748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E5625" id="Rectángulo 12" o:spid="_x0000_s1033" style="position:absolute;margin-left:186.25pt;margin-top:10.1pt;width:17.6pt;height: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" fillcolor="white [3212]" strokecolor="gray [1629]" strokeweight=".25pt">
                      <v:textbox>
                        <w:txbxContent>
                          <w:p w14:paraId="456070AE" w14:textId="77777777" w:rsidR="00147488" w:rsidRDefault="00147488" w:rsidP="00147488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1FCF9D80" w14:textId="77777777" w:rsidR="00147488" w:rsidRDefault="00147488" w:rsidP="0014748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46BC69" wp14:editId="6C06334C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109220</wp:posOffset>
                      </wp:positionV>
                      <wp:extent cx="223520" cy="83185"/>
                      <wp:effectExtent l="0" t="0" r="24130" b="1206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163173" w14:textId="77777777" w:rsidR="00147488" w:rsidRDefault="00147488" w:rsidP="00147488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1573FBA5" w14:textId="77777777" w:rsidR="00147488" w:rsidRDefault="00147488" w:rsidP="0014748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6BC69" id="Rectángulo 11" o:spid="_x0000_s1034" style="position:absolute;margin-left:51.25pt;margin-top:8.6pt;width:17.6pt;height: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" fillcolor="white [3212]" strokecolor="gray [1629]" strokeweight=".25pt">
                      <v:textbox>
                        <w:txbxContent>
                          <w:p w14:paraId="53163173" w14:textId="77777777" w:rsidR="00147488" w:rsidRDefault="00147488" w:rsidP="00147488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1573FBA5" w14:textId="77777777" w:rsidR="00147488" w:rsidRDefault="00147488" w:rsidP="0014748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3704">
              <w:rPr>
                <w:noProof/>
              </w:rPr>
              <w:t xml:space="preserve">            </w:t>
            </w:r>
          </w:p>
          <w:p w14:paraId="35757E46" w14:textId="72A1CCA9" w:rsidR="00147488" w:rsidRDefault="00147488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6648DA7" wp14:editId="44EAE2B8">
                  <wp:simplePos x="0" y="0"/>
                  <wp:positionH relativeFrom="margin">
                    <wp:posOffset>2190750</wp:posOffset>
                  </wp:positionH>
                  <wp:positionV relativeFrom="paragraph">
                    <wp:posOffset>40005</wp:posOffset>
                  </wp:positionV>
                  <wp:extent cx="1428750" cy="1437005"/>
                  <wp:effectExtent l="0" t="0" r="0" b="0"/>
                  <wp:wrapSquare wrapText="bothSides"/>
                  <wp:docPr id="10" name="Imagen 10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9034" r="50434" b="52505"/>
                          <a:stretch/>
                        </pic:blipFill>
                        <pic:spPr bwMode="auto">
                          <a:xfrm>
                            <a:off x="0" y="0"/>
                            <a:ext cx="1428750" cy="143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27463C4E" wp14:editId="02088D48">
                  <wp:simplePos x="0" y="0"/>
                  <wp:positionH relativeFrom="margin">
                    <wp:posOffset>527050</wp:posOffset>
                  </wp:positionH>
                  <wp:positionV relativeFrom="paragraph">
                    <wp:posOffset>23495</wp:posOffset>
                  </wp:positionV>
                  <wp:extent cx="1428750" cy="1437005"/>
                  <wp:effectExtent l="0" t="0" r="0" b="0"/>
                  <wp:wrapSquare wrapText="bothSides"/>
                  <wp:docPr id="8" name="Imagen 8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9034" r="50434" b="52505"/>
                          <a:stretch/>
                        </pic:blipFill>
                        <pic:spPr bwMode="auto">
                          <a:xfrm>
                            <a:off x="0" y="0"/>
                            <a:ext cx="1428750" cy="143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7FEE">
              <w:rPr>
                <w:noProof/>
              </w:rPr>
              <w:t xml:space="preserve">           </w:t>
            </w:r>
          </w:p>
          <w:p w14:paraId="1F4979B4" w14:textId="2F40AD17" w:rsidR="00147488" w:rsidRDefault="00147488" w:rsidP="007F7FEE">
            <w:pPr>
              <w:pStyle w:val="Ttulo1"/>
              <w:rPr>
                <w:noProof/>
              </w:rPr>
            </w:pPr>
          </w:p>
          <w:p w14:paraId="7332C729" w14:textId="2471C8E7" w:rsidR="00147488" w:rsidRDefault="00147488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7AEEE1" wp14:editId="3A8F0DF8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472440</wp:posOffset>
                      </wp:positionV>
                      <wp:extent cx="223520" cy="83185"/>
                      <wp:effectExtent l="0" t="0" r="24130" b="1206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7BEAB4" w14:textId="77777777" w:rsidR="00147488" w:rsidRDefault="00147488" w:rsidP="00147488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0FE7D250" w14:textId="77777777" w:rsidR="00147488" w:rsidRDefault="00147488" w:rsidP="0014748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AEEE1" id="Rectángulo 13" o:spid="_x0000_s1035" style="position:absolute;margin-left:51.25pt;margin-top:37.2pt;width:17.6pt;height: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" fillcolor="white [3212]" strokecolor="gray [1629]" strokeweight=".25pt">
                      <v:textbox>
                        <w:txbxContent>
                          <w:p w14:paraId="3F7BEAB4" w14:textId="77777777" w:rsidR="00147488" w:rsidRDefault="00147488" w:rsidP="00147488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0FE7D250" w14:textId="77777777" w:rsidR="00147488" w:rsidRDefault="00147488" w:rsidP="0014748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BE7BC9" wp14:editId="6E0114FD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491490</wp:posOffset>
                      </wp:positionV>
                      <wp:extent cx="223520" cy="83185"/>
                      <wp:effectExtent l="0" t="0" r="24130" b="1206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926576" w14:textId="77777777" w:rsidR="00147488" w:rsidRDefault="00147488" w:rsidP="00147488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474B45D8" w14:textId="77777777" w:rsidR="00147488" w:rsidRDefault="00147488" w:rsidP="0014748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E7BC9" id="Rectángulo 14" o:spid="_x0000_s1036" style="position:absolute;margin-left:186.25pt;margin-top:38.7pt;width:17.6pt;height:6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" fillcolor="white [3212]" strokecolor="gray [1629]" strokeweight=".25pt">
                      <v:textbox>
                        <w:txbxContent>
                          <w:p w14:paraId="6C926576" w14:textId="77777777" w:rsidR="00147488" w:rsidRDefault="00147488" w:rsidP="00147488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474B45D8" w14:textId="77777777" w:rsidR="00147488" w:rsidRDefault="00147488" w:rsidP="0014748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AB4813" w14:textId="3CD757A0" w:rsidR="00147488" w:rsidRDefault="00147488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17127008" wp14:editId="7E2BBE46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47625</wp:posOffset>
                  </wp:positionV>
                  <wp:extent cx="3472180" cy="1060450"/>
                  <wp:effectExtent l="0" t="0" r="0" b="6350"/>
                  <wp:wrapSquare wrapText="bothSides"/>
                  <wp:docPr id="1" name="Imagen 1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Polígono&#10;&#10;Descripción generada automá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45" r="815"/>
                          <a:stretch/>
                        </pic:blipFill>
                        <pic:spPr bwMode="auto">
                          <a:xfrm>
                            <a:off x="0" y="0"/>
                            <a:ext cx="3472180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40B27F" w14:textId="77777777" w:rsidR="00147488" w:rsidRDefault="00147488" w:rsidP="007F7FEE">
            <w:pPr>
              <w:pStyle w:val="Ttulo1"/>
              <w:rPr>
                <w:noProof/>
              </w:rPr>
            </w:pPr>
          </w:p>
          <w:p w14:paraId="164461A6" w14:textId="77777777" w:rsidR="00147488" w:rsidRDefault="007F7FEE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CFCEB33" w14:textId="623C93E2" w:rsidR="007F7FEE" w:rsidRDefault="007F7FEE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w:t>Descripción Wireframe</w:t>
            </w:r>
          </w:p>
          <w:p w14:paraId="7D964DD8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38AB331A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59D8EFE0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402ECE0F" w14:textId="346D6196" w:rsidR="000C3704" w:rsidRDefault="007F7FEE" w:rsidP="000C3704">
            <w:pPr>
              <w:pStyle w:val="Ttulo2"/>
            </w:pPr>
            <w:r>
              <w:rPr>
                <w:noProof/>
              </w:rPr>
              <w:t xml:space="preserve">            </w:t>
            </w:r>
            <w:r w:rsidR="000C3704">
              <w:rPr>
                <w:noProof/>
              </w:rPr>
              <w:t>Barra de Navegación</w:t>
            </w:r>
            <w:r w:rsidR="000C3704" w:rsidRPr="000C3704">
              <w:t xml:space="preserve">: </w:t>
            </w:r>
          </w:p>
          <w:p w14:paraId="0C635ED1" w14:textId="77777777" w:rsidR="002E5F81" w:rsidRPr="002E5F81" w:rsidRDefault="002E5F81" w:rsidP="002E5F81"/>
          <w:p w14:paraId="649A459B" w14:textId="5B39228F" w:rsidR="000C3704" w:rsidRDefault="000C3704" w:rsidP="000C3704">
            <w:r w:rsidRPr="000C3704">
              <w:t xml:space="preserve">La barra irá en todas las páginas creadas, está compuesta por el logo en la parte </w:t>
            </w:r>
            <w:r w:rsidR="002E5F81">
              <w:t xml:space="preserve">superior </w:t>
            </w:r>
            <w:proofErr w:type="gramStart"/>
            <w:r w:rsidR="002E5F81">
              <w:t>izquierdo  3</w:t>
            </w:r>
            <w:proofErr w:type="gramEnd"/>
            <w:r w:rsidR="002E5F81">
              <w:t xml:space="preserve"> textos de     enlace la poder recorrer la páginas </w:t>
            </w:r>
            <w:proofErr w:type="spellStart"/>
            <w:r w:rsidR="002E5F81">
              <w:t>mas</w:t>
            </w:r>
            <w:proofErr w:type="spellEnd"/>
            <w:r w:rsidR="002E5F81">
              <w:t xml:space="preserve"> rápido.</w:t>
            </w:r>
          </w:p>
          <w:p w14:paraId="39EFAF5A" w14:textId="3B26DCA6" w:rsidR="002E5F81" w:rsidRDefault="002E5F81" w:rsidP="000C3704"/>
          <w:p w14:paraId="5CEB94AF" w14:textId="096EA00C" w:rsidR="002E5F81" w:rsidRDefault="002E5F81" w:rsidP="002E5F81">
            <w:pPr>
              <w:pStyle w:val="Ttulo2"/>
            </w:pPr>
            <w:r>
              <w:t xml:space="preserve">             Carrusel:</w:t>
            </w:r>
          </w:p>
          <w:p w14:paraId="73FE96D7" w14:textId="50B40211" w:rsidR="002E5F81" w:rsidRDefault="002E5F81" w:rsidP="002E5F81">
            <w:r>
              <w:t xml:space="preserve">Acá irán imágenes de algunos productos destacados que tenemos </w:t>
            </w:r>
          </w:p>
          <w:p w14:paraId="24C022CA" w14:textId="7A036656" w:rsidR="002E5F81" w:rsidRDefault="002E5F81" w:rsidP="002E5F81"/>
          <w:p w14:paraId="6F79F1F7" w14:textId="7FF6567A" w:rsidR="002E5F81" w:rsidRDefault="002E5F81" w:rsidP="003C1FBD">
            <w:pPr>
              <w:pStyle w:val="Ttulo2"/>
            </w:pPr>
            <w:r>
              <w:t xml:space="preserve">              </w:t>
            </w:r>
            <w:r w:rsidR="003C1FBD">
              <w:t>Productos:</w:t>
            </w:r>
          </w:p>
          <w:p w14:paraId="07FE0FFE" w14:textId="571773C9" w:rsidR="003C1FBD" w:rsidRDefault="003C1FBD" w:rsidP="003C1FBD">
            <w:r>
              <w:t xml:space="preserve">Luego del carrusel vendrán 3 iconos con enlaces con las categorías de productos que tenemos </w:t>
            </w:r>
          </w:p>
          <w:p w14:paraId="39C1D2AB" w14:textId="5E6BBD32" w:rsidR="003C1FBD" w:rsidRDefault="003C1FBD" w:rsidP="003C1FBD"/>
          <w:p w14:paraId="66460280" w14:textId="375180F4" w:rsidR="003C1FBD" w:rsidRDefault="003C1FBD" w:rsidP="003C1FBD">
            <w:pPr>
              <w:pStyle w:val="Ttulo2"/>
            </w:pPr>
            <w:r>
              <w:lastRenderedPageBreak/>
              <w:t xml:space="preserve">              </w:t>
            </w:r>
            <w:proofErr w:type="spellStart"/>
            <w:r>
              <w:t>Footer</w:t>
            </w:r>
            <w:proofErr w:type="spellEnd"/>
            <w:r>
              <w:t>:</w:t>
            </w:r>
          </w:p>
          <w:p w14:paraId="6E44E400" w14:textId="798AAD17" w:rsidR="003C1FBD" w:rsidRDefault="003C1FBD" w:rsidP="003C1FBD">
            <w:r>
              <w:t xml:space="preserve">El </w:t>
            </w:r>
            <w:proofErr w:type="spellStart"/>
            <w:r>
              <w:t>footer</w:t>
            </w:r>
            <w:proofErr w:type="spellEnd"/>
            <w:r>
              <w:t xml:space="preserve"> es uno básico con información de redes sociales e información de la tienda, también consta de un botón que lleva a la página de formulario para registrarse. </w:t>
            </w:r>
          </w:p>
          <w:p w14:paraId="581F4F4E" w14:textId="4432383B" w:rsidR="003C1FBD" w:rsidRDefault="003C1FBD" w:rsidP="003C1FBD"/>
          <w:p w14:paraId="55A4018E" w14:textId="64F31273" w:rsidR="003C1FBD" w:rsidRDefault="003C1FBD" w:rsidP="003C1FBD">
            <w:pPr>
              <w:pStyle w:val="Ttulo2"/>
            </w:pPr>
            <w:r>
              <w:t xml:space="preserve">              Fichas:</w:t>
            </w:r>
          </w:p>
          <w:p w14:paraId="36690D86" w14:textId="5CE1AFB3" w:rsidR="003C1FBD" w:rsidRDefault="003C1FBD" w:rsidP="003C1FBD">
            <w:r>
              <w:t xml:space="preserve">En </w:t>
            </w:r>
            <w:r w:rsidR="007F7FEE">
              <w:t>las fichas</w:t>
            </w:r>
            <w:r>
              <w:t xml:space="preserve"> utilizamos una imagen del producto mas una breve descripción en 2 columnas, también cuenta con un botón de comprar, una descripción destacada y </w:t>
            </w:r>
            <w:r w:rsidR="007F7FEE">
              <w:t xml:space="preserve">podemos agregar las cantidades que necesitamos. </w:t>
            </w:r>
          </w:p>
          <w:p w14:paraId="2A9B7460" w14:textId="174A3AFE" w:rsidR="007F7FEE" w:rsidRDefault="007F7FEE" w:rsidP="003C1FBD">
            <w:r>
              <w:t xml:space="preserve">                          </w:t>
            </w:r>
          </w:p>
          <w:p w14:paraId="15C5EA95" w14:textId="638AF558" w:rsidR="007F7FEE" w:rsidRDefault="007F7FEE" w:rsidP="007F7FEE">
            <w:pPr>
              <w:pStyle w:val="Ttulo2"/>
            </w:pPr>
            <w:r>
              <w:t xml:space="preserve">              Formulario:</w:t>
            </w:r>
          </w:p>
          <w:p w14:paraId="2B5FF0AB" w14:textId="59829B3B" w:rsidR="007F7FEE" w:rsidRDefault="007F7FEE" w:rsidP="007F7FEE">
            <w:r>
              <w:t>En el formulario hicimos 2 columnas, en una va el logotipo en grande y en la otra va el formulario, este con</w:t>
            </w:r>
            <w:r w:rsidR="00F330F9">
              <w:t>s</w:t>
            </w:r>
            <w:r>
              <w:t xml:space="preserve">ta de 6 tex área, con la información básica del cliente, luego viene un </w:t>
            </w:r>
            <w:proofErr w:type="spellStart"/>
            <w:r>
              <w:t>Capchat</w:t>
            </w:r>
            <w:proofErr w:type="spellEnd"/>
            <w:r>
              <w:t xml:space="preserve"> para verificar si no es un robot, sigue el genero de la persona y un comentario con dos botones finales. </w:t>
            </w:r>
          </w:p>
          <w:p w14:paraId="13220D40" w14:textId="03FDC7FE" w:rsidR="00147488" w:rsidRDefault="00147488" w:rsidP="007F7FEE">
            <w:r>
              <w:t xml:space="preserve">     </w:t>
            </w:r>
          </w:p>
          <w:p w14:paraId="39EDFC3E" w14:textId="2BB3DF59" w:rsidR="00147488" w:rsidRDefault="00147488" w:rsidP="00F330F9">
            <w:pPr>
              <w:pStyle w:val="Ttulo2"/>
            </w:pPr>
            <w:r>
              <w:t xml:space="preserve">                Catálogo:</w:t>
            </w:r>
          </w:p>
          <w:p w14:paraId="2E8C29CE" w14:textId="3019669E" w:rsidR="00147488" w:rsidRPr="007F7FEE" w:rsidRDefault="00147488" w:rsidP="007F7FEE">
            <w:r>
              <w:t xml:space="preserve">En el </w:t>
            </w:r>
            <w:r w:rsidR="00F330F9">
              <w:t>catálogo</w:t>
            </w:r>
            <w:r>
              <w:t xml:space="preserve"> tenemos imágenes sacadas de una API, con un titulo y una breve descripción y un botón de comprar </w:t>
            </w:r>
            <w:r w:rsidR="00F330F9">
              <w:t>y te envía a la página de ficha de cada producto</w:t>
            </w:r>
          </w:p>
          <w:p w14:paraId="7DDEC86B" w14:textId="4CBC231E" w:rsidR="000C3704" w:rsidRDefault="000C3704" w:rsidP="00BE3B14">
            <w:pPr>
              <w:rPr>
                <w:noProof/>
              </w:rPr>
            </w:pPr>
          </w:p>
          <w:p w14:paraId="689C144E" w14:textId="46C3EF71" w:rsidR="007F7FEE" w:rsidRDefault="007F7FEE" w:rsidP="00BE3B14">
            <w:pPr>
              <w:rPr>
                <w:noProof/>
              </w:rPr>
            </w:pPr>
          </w:p>
          <w:p w14:paraId="65C5AC99" w14:textId="686C44C5" w:rsidR="007F7FEE" w:rsidRDefault="00854432" w:rsidP="00854432">
            <w:pPr>
              <w:pStyle w:val="Ttulo1"/>
            </w:pPr>
            <w:r>
              <w:t xml:space="preserve">              Tecnologías utilizadas</w:t>
            </w:r>
          </w:p>
          <w:p w14:paraId="1C9718A7" w14:textId="6B998566" w:rsidR="00854432" w:rsidRDefault="00854432" w:rsidP="00854432"/>
          <w:p w14:paraId="7B9F85E0" w14:textId="7C3A93E0" w:rsidR="00854432" w:rsidRPr="00854432" w:rsidRDefault="00854432" w:rsidP="00854432">
            <w:r>
              <w:t>HTML, CSS, API, JQUERY, BOOSTRAP.</w:t>
            </w:r>
          </w:p>
          <w:p w14:paraId="28AA853E" w14:textId="77777777" w:rsidR="007F7FEE" w:rsidRDefault="007F7FEE" w:rsidP="00BE3B14">
            <w:pPr>
              <w:rPr>
                <w:noProof/>
              </w:rPr>
            </w:pPr>
          </w:p>
          <w:p w14:paraId="49C434CE" w14:textId="072A9543" w:rsidR="000C3704" w:rsidRDefault="000C3704" w:rsidP="00BE3B14">
            <w:pPr>
              <w:rPr>
                <w:noProof/>
              </w:rPr>
            </w:pPr>
          </w:p>
          <w:p w14:paraId="07ACD754" w14:textId="77777777" w:rsidR="000C3704" w:rsidRDefault="000C3704" w:rsidP="00BE3B14">
            <w:pPr>
              <w:rPr>
                <w:noProof/>
              </w:rPr>
            </w:pPr>
          </w:p>
          <w:p w14:paraId="368EAAB4" w14:textId="671693B0" w:rsidR="0032622A" w:rsidRDefault="0032622A" w:rsidP="00BE3B14">
            <w:pPr>
              <w:rPr>
                <w:noProof/>
              </w:rPr>
            </w:pPr>
          </w:p>
          <w:p w14:paraId="5F3FC2CE" w14:textId="6C5C0BFF" w:rsidR="0032622A" w:rsidRDefault="0032622A" w:rsidP="00BE3B14">
            <w:pPr>
              <w:rPr>
                <w:noProof/>
              </w:rPr>
            </w:pPr>
          </w:p>
          <w:p w14:paraId="138A6707" w14:textId="7DA56B48" w:rsidR="0032622A" w:rsidRDefault="0032622A" w:rsidP="00BE3B14">
            <w:pPr>
              <w:rPr>
                <w:noProof/>
              </w:rPr>
            </w:pPr>
          </w:p>
          <w:p w14:paraId="6329FC77" w14:textId="6F0F767C" w:rsidR="00BE3B14" w:rsidRDefault="00BE3B14" w:rsidP="00BE3B14">
            <w:pPr>
              <w:rPr>
                <w:noProof/>
              </w:rPr>
            </w:pPr>
          </w:p>
        </w:tc>
      </w:tr>
      <w:tr w:rsidR="00572818" w14:paraId="75CD5308" w14:textId="77777777" w:rsidTr="00CE3B72">
        <w:trPr>
          <w:trHeight w:val="900"/>
        </w:trPr>
        <w:tc>
          <w:tcPr>
            <w:tcW w:w="11911" w:type="dxa"/>
            <w:vAlign w:val="bottom"/>
          </w:tcPr>
          <w:p w14:paraId="47CF466B" w14:textId="3895D01B" w:rsidR="00572818" w:rsidRDefault="00572818" w:rsidP="00A1111B">
            <w:pPr>
              <w:ind w:left="720"/>
              <w:jc w:val="right"/>
              <w:rPr>
                <w:noProof/>
                <w:lang w:bidi="es-ES"/>
              </w:rPr>
            </w:pPr>
          </w:p>
        </w:tc>
      </w:tr>
    </w:tbl>
    <w:p w14:paraId="5AA6135B" w14:textId="5C0BC551" w:rsidR="000B4502" w:rsidRDefault="000B4502">
      <w:pPr>
        <w:rPr>
          <w:noProof/>
        </w:rPr>
      </w:pPr>
    </w:p>
    <w:tbl>
      <w:tblPr>
        <w:tblW w:w="1161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615"/>
      </w:tblGrid>
      <w:tr w:rsidR="000B4502" w14:paraId="6F2D6DC6" w14:textId="77777777" w:rsidTr="00BE5CE3">
        <w:trPr>
          <w:trHeight w:val="2655"/>
        </w:trPr>
        <w:tc>
          <w:tcPr>
            <w:tcW w:w="11615" w:type="dxa"/>
            <w:vAlign w:val="center"/>
          </w:tcPr>
          <w:p w14:paraId="247D1F7B" w14:textId="7B3BB57E" w:rsidR="000B4502" w:rsidRPr="000B4502" w:rsidRDefault="000B4502" w:rsidP="00515218">
            <w:pPr>
              <w:ind w:left="720"/>
              <w:rPr>
                <w:noProof/>
              </w:rPr>
            </w:pPr>
          </w:p>
        </w:tc>
      </w:tr>
    </w:tbl>
    <w:p w14:paraId="412E2497" w14:textId="367D3A24" w:rsidR="00392FA9" w:rsidRDefault="00392FA9">
      <w:pPr>
        <w:rPr>
          <w:noProof/>
        </w:rPr>
      </w:pPr>
    </w:p>
    <w:sectPr w:rsidR="00392FA9" w:rsidSect="0077671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D328" w14:textId="77777777" w:rsidR="00570C3B" w:rsidRDefault="00570C3B" w:rsidP="0069676F">
      <w:pPr>
        <w:spacing w:after="0" w:line="240" w:lineRule="auto"/>
      </w:pPr>
      <w:r>
        <w:separator/>
      </w:r>
    </w:p>
  </w:endnote>
  <w:endnote w:type="continuationSeparator" w:id="0">
    <w:p w14:paraId="3D08039B" w14:textId="77777777" w:rsidR="00570C3B" w:rsidRDefault="00570C3B" w:rsidP="0069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4F72" w14:textId="77777777" w:rsidR="00570C3B" w:rsidRDefault="00570C3B" w:rsidP="0069676F">
      <w:pPr>
        <w:spacing w:after="0" w:line="240" w:lineRule="auto"/>
      </w:pPr>
      <w:r>
        <w:separator/>
      </w:r>
    </w:p>
  </w:footnote>
  <w:footnote w:type="continuationSeparator" w:id="0">
    <w:p w14:paraId="236D441E" w14:textId="77777777" w:rsidR="00570C3B" w:rsidRDefault="00570C3B" w:rsidP="0069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E5"/>
    <w:rsid w:val="00021C04"/>
    <w:rsid w:val="000B4502"/>
    <w:rsid w:val="000C3704"/>
    <w:rsid w:val="000C7B73"/>
    <w:rsid w:val="00147488"/>
    <w:rsid w:val="00164085"/>
    <w:rsid w:val="002E5F81"/>
    <w:rsid w:val="0032622A"/>
    <w:rsid w:val="00392FA9"/>
    <w:rsid w:val="003C1FBD"/>
    <w:rsid w:val="00515218"/>
    <w:rsid w:val="00570C3B"/>
    <w:rsid w:val="00572818"/>
    <w:rsid w:val="00613B6C"/>
    <w:rsid w:val="0069676F"/>
    <w:rsid w:val="006F06D7"/>
    <w:rsid w:val="0073794C"/>
    <w:rsid w:val="00776712"/>
    <w:rsid w:val="007B6A61"/>
    <w:rsid w:val="007F7FEE"/>
    <w:rsid w:val="00854432"/>
    <w:rsid w:val="009102CF"/>
    <w:rsid w:val="00A1111B"/>
    <w:rsid w:val="00A60FC1"/>
    <w:rsid w:val="00A9294A"/>
    <w:rsid w:val="00B438B1"/>
    <w:rsid w:val="00B552E5"/>
    <w:rsid w:val="00BE3B14"/>
    <w:rsid w:val="00BE5CE3"/>
    <w:rsid w:val="00CE3B72"/>
    <w:rsid w:val="00D76AB2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2E6F"/>
  <w15:chartTrackingRefBased/>
  <w15:docId w15:val="{0065F51D-B64F-4346-A060-376567A1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5CE3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CE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76F"/>
  </w:style>
  <w:style w:type="paragraph" w:styleId="Piedepgina">
    <w:name w:val="footer"/>
    <w:basedOn w:val="Normal"/>
    <w:link w:val="Piedepgina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8B43-222A-421C-A6A7-71A8EF8B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0</TotalTime>
  <Pages>5</Pages>
  <Words>352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 Vargas</cp:lastModifiedBy>
  <cp:revision>2</cp:revision>
  <cp:lastPrinted>2022-05-13T00:58:00Z</cp:lastPrinted>
  <dcterms:created xsi:type="dcterms:W3CDTF">2022-05-13T01:09:00Z</dcterms:created>
  <dcterms:modified xsi:type="dcterms:W3CDTF">2022-05-13T01:09:00Z</dcterms:modified>
</cp:coreProperties>
</file>